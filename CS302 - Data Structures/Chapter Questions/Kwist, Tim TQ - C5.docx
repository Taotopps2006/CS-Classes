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22" w:rsidRDefault="00744914">
      <w:r>
        <w:t>Tim Kwist</w:t>
      </w:r>
    </w:p>
    <w:p w:rsidR="00744914" w:rsidRDefault="00744914">
      <w:r>
        <w:t>Professor Frederick Harris</w:t>
      </w:r>
    </w:p>
    <w:p w:rsidR="00744914" w:rsidRDefault="00744914">
      <w:r>
        <w:t>Computer Science 302</w:t>
      </w:r>
    </w:p>
    <w:p w:rsidR="00744914" w:rsidRDefault="00F72219">
      <w:r>
        <w:t>7 October 2014</w:t>
      </w:r>
    </w:p>
    <w:p w:rsidR="00744914" w:rsidRDefault="00744914" w:rsidP="00744914">
      <w:pPr>
        <w:jc w:val="center"/>
      </w:pPr>
      <w:r>
        <w:t xml:space="preserve">TQ – </w:t>
      </w:r>
      <w:r w:rsidR="00F72219">
        <w:t>C5</w:t>
      </w:r>
    </w:p>
    <w:p w:rsidR="00744914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True / False</w:t>
      </w:r>
    </w:p>
    <w:p w:rsidR="00187B6F" w:rsidRPr="00912878" w:rsidRDefault="00187B6F" w:rsidP="00744914">
      <w:r>
        <w:rPr>
          <w:b/>
        </w:rPr>
        <w:t>Q:</w:t>
      </w:r>
      <w:r w:rsidR="00912878">
        <w:rPr>
          <w:b/>
        </w:rPr>
        <w:t xml:space="preserve"> </w:t>
      </w:r>
      <w:r w:rsidR="000341EA" w:rsidRPr="000341EA">
        <w:t>All programs are strings, therefore all strings are programs.</w:t>
      </w:r>
    </w:p>
    <w:p w:rsidR="00187B6F" w:rsidRDefault="00187B6F" w:rsidP="00744914">
      <w:pPr>
        <w:rPr>
          <w:b/>
        </w:rPr>
      </w:pPr>
      <w:r>
        <w:rPr>
          <w:b/>
        </w:rPr>
        <w:t>A:</w:t>
      </w:r>
      <w:r w:rsidR="000341EA">
        <w:rPr>
          <w:b/>
        </w:rPr>
        <w:t xml:space="preserve"> </w:t>
      </w:r>
      <w:r w:rsidR="000341EA" w:rsidRPr="000341EA">
        <w:t>False</w:t>
      </w:r>
    </w:p>
    <w:p w:rsidR="00187B6F" w:rsidRPr="000341EA" w:rsidRDefault="00187B6F" w:rsidP="00744914">
      <w:r>
        <w:rPr>
          <w:b/>
        </w:rPr>
        <w:t>Page #:</w:t>
      </w:r>
      <w:r w:rsidR="000341EA">
        <w:rPr>
          <w:b/>
        </w:rPr>
        <w:t xml:space="preserve"> </w:t>
      </w:r>
      <w:r w:rsidR="000341EA">
        <w:t>160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Multiple Choice</w:t>
      </w:r>
    </w:p>
    <w:p w:rsidR="000341EA" w:rsidRPr="000341EA" w:rsidRDefault="00187B6F" w:rsidP="00187B6F">
      <w:r>
        <w:rPr>
          <w:b/>
        </w:rPr>
        <w:t>Q:</w:t>
      </w:r>
      <w:r w:rsidR="000341EA">
        <w:rPr>
          <w:b/>
        </w:rPr>
        <w:t xml:space="preserve"> </w:t>
      </w:r>
      <w:r w:rsidR="000341EA">
        <w:t>Which of the following is not a valid postfix expression?</w:t>
      </w:r>
      <w:r w:rsidR="000341EA">
        <w:br/>
        <w:t>A. 4 5 +</w:t>
      </w:r>
      <w:r w:rsidR="000341EA">
        <w:br/>
        <w:t>B. 6 3 * 5</w:t>
      </w:r>
      <w:r w:rsidR="000341EA">
        <w:br/>
        <w:t>C. + 3 4</w:t>
      </w:r>
      <w:r w:rsidR="000341EA">
        <w:br/>
        <w:t>D. B and C</w:t>
      </w:r>
      <w:r w:rsidR="000341EA">
        <w:br/>
        <w:t>E.  A and C</w:t>
      </w:r>
    </w:p>
    <w:p w:rsidR="00187B6F" w:rsidRPr="000341EA" w:rsidRDefault="00187B6F" w:rsidP="00187B6F">
      <w:r>
        <w:rPr>
          <w:b/>
        </w:rPr>
        <w:t>A:</w:t>
      </w:r>
      <w:r w:rsidR="000341EA">
        <w:rPr>
          <w:b/>
        </w:rPr>
        <w:t xml:space="preserve">  </w:t>
      </w:r>
      <w:r w:rsidR="000341EA">
        <w:t>D (B is not valid at all, and C is prefix)</w:t>
      </w:r>
    </w:p>
    <w:p w:rsidR="00187B6F" w:rsidRPr="000341EA" w:rsidRDefault="00187B6F" w:rsidP="00187B6F">
      <w:r>
        <w:rPr>
          <w:b/>
        </w:rPr>
        <w:t>Page #:</w:t>
      </w:r>
      <w:r w:rsidR="000341EA">
        <w:rPr>
          <w:b/>
        </w:rPr>
        <w:t xml:space="preserve"> </w:t>
      </w:r>
      <w:r w:rsidR="000341EA">
        <w:t>170 - 171</w:t>
      </w:r>
    </w:p>
    <w:p w:rsidR="00187B6F" w:rsidRDefault="00187B6F" w:rsidP="00744914">
      <w:pPr>
        <w:rPr>
          <w:b/>
        </w:rPr>
      </w:pPr>
    </w:p>
    <w:p w:rsidR="00187B6F" w:rsidRP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Fill in the Blank</w:t>
      </w:r>
    </w:p>
    <w:p w:rsidR="00187B6F" w:rsidRPr="000341EA" w:rsidRDefault="00187B6F" w:rsidP="00187B6F">
      <w:r>
        <w:rPr>
          <w:b/>
        </w:rPr>
        <w:t>Q:</w:t>
      </w:r>
      <w:r w:rsidR="000341EA">
        <w:rPr>
          <w:b/>
        </w:rPr>
        <w:t xml:space="preserve">  </w:t>
      </w:r>
      <w:r w:rsidR="000341EA">
        <w:t>_ is a device for defining a language, which is a set of _ of symbols.</w:t>
      </w:r>
    </w:p>
    <w:p w:rsidR="00187B6F" w:rsidRPr="000341EA" w:rsidRDefault="00187B6F" w:rsidP="00187B6F">
      <w:r>
        <w:rPr>
          <w:b/>
        </w:rPr>
        <w:t>A:</w:t>
      </w:r>
      <w:r w:rsidR="000341EA">
        <w:rPr>
          <w:b/>
        </w:rPr>
        <w:t xml:space="preserve"> </w:t>
      </w:r>
      <w:r w:rsidR="000341EA">
        <w:t>Grammar, string</w:t>
      </w:r>
    </w:p>
    <w:p w:rsidR="00187B6F" w:rsidRPr="000341EA" w:rsidRDefault="00187B6F" w:rsidP="00187B6F">
      <w:r>
        <w:rPr>
          <w:b/>
        </w:rPr>
        <w:t>Page #:</w:t>
      </w:r>
      <w:r w:rsidR="000341EA">
        <w:rPr>
          <w:b/>
        </w:rPr>
        <w:t xml:space="preserve"> </w:t>
      </w:r>
      <w:r w:rsidR="000341EA">
        <w:t>186</w:t>
      </w:r>
    </w:p>
    <w:p w:rsidR="00187B6F" w:rsidRDefault="00187B6F" w:rsidP="00744914">
      <w:pPr>
        <w:rPr>
          <w:b/>
        </w:rPr>
      </w:pPr>
    </w:p>
    <w:p w:rsidR="00187B6F" w:rsidRDefault="00187B6F" w:rsidP="00744914">
      <w:pPr>
        <w:rPr>
          <w:b/>
          <w:sz w:val="24"/>
          <w:szCs w:val="24"/>
        </w:rPr>
      </w:pPr>
      <w:r w:rsidRPr="00187B6F">
        <w:rPr>
          <w:b/>
          <w:sz w:val="24"/>
          <w:szCs w:val="24"/>
        </w:rPr>
        <w:t>Short Answer</w:t>
      </w:r>
    </w:p>
    <w:p w:rsidR="00912878" w:rsidRPr="000341EA" w:rsidRDefault="00912878" w:rsidP="00912878">
      <w:r>
        <w:rPr>
          <w:b/>
        </w:rPr>
        <w:t>Q:</w:t>
      </w:r>
      <w:r w:rsidR="000341EA">
        <w:rPr>
          <w:b/>
        </w:rPr>
        <w:t xml:space="preserve"> </w:t>
      </w:r>
      <w:r w:rsidR="000341EA">
        <w:t>What is backtracing?</w:t>
      </w:r>
    </w:p>
    <w:p w:rsidR="00912878" w:rsidRPr="000341EA" w:rsidRDefault="00912878" w:rsidP="00912878">
      <w:r>
        <w:rPr>
          <w:b/>
        </w:rPr>
        <w:t>A:</w:t>
      </w:r>
      <w:r w:rsidR="000341EA">
        <w:rPr>
          <w:b/>
        </w:rPr>
        <w:t xml:space="preserve"> </w:t>
      </w:r>
      <w:r w:rsidR="000341EA">
        <w:t>A strategy for guessing at a solution and backing up when an impasse is reached.</w:t>
      </w:r>
    </w:p>
    <w:p w:rsidR="00912878" w:rsidRPr="000341EA" w:rsidRDefault="00912878" w:rsidP="00912878">
      <w:r>
        <w:rPr>
          <w:b/>
        </w:rPr>
        <w:t>Page #:</w:t>
      </w:r>
      <w:r w:rsidR="000341EA">
        <w:rPr>
          <w:b/>
        </w:rPr>
        <w:t xml:space="preserve"> </w:t>
      </w:r>
      <w:r w:rsidR="000341EA">
        <w:t>172</w:t>
      </w:r>
      <w:bookmarkStart w:id="0" w:name="_GoBack"/>
      <w:bookmarkEnd w:id="0"/>
    </w:p>
    <w:p w:rsidR="00912878" w:rsidRPr="00187B6F" w:rsidRDefault="00912878" w:rsidP="00744914">
      <w:pPr>
        <w:rPr>
          <w:b/>
          <w:sz w:val="24"/>
          <w:szCs w:val="24"/>
        </w:rPr>
      </w:pPr>
    </w:p>
    <w:sectPr w:rsidR="00912878" w:rsidRPr="0018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19"/>
    <w:rsid w:val="000341EA"/>
    <w:rsid w:val="00187B6F"/>
    <w:rsid w:val="00744914"/>
    <w:rsid w:val="00833122"/>
    <w:rsid w:val="00912878"/>
    <w:rsid w:val="00F7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710BD0B-6C93-433B-8349-69B114C3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ooyoung.rd.unr.edu\Users$\tkwist\Downloads\Chapter%20Question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Questions Template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 Kwist</dc:creator>
  <cp:keywords/>
  <dc:description/>
  <cp:lastModifiedBy>Timothy J Kwist</cp:lastModifiedBy>
  <cp:revision>1</cp:revision>
  <dcterms:created xsi:type="dcterms:W3CDTF">2014-10-07T20:54:00Z</dcterms:created>
  <dcterms:modified xsi:type="dcterms:W3CDTF">2014-10-07T21:09:00Z</dcterms:modified>
</cp:coreProperties>
</file>