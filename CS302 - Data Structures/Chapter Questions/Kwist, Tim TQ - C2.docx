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22" w:rsidRDefault="00744914">
      <w:r>
        <w:t>Tim Kwist</w:t>
      </w:r>
    </w:p>
    <w:p w:rsidR="00744914" w:rsidRDefault="00744914">
      <w:r>
        <w:t>Professor Frederick Harris</w:t>
      </w:r>
    </w:p>
    <w:p w:rsidR="00744914" w:rsidRDefault="00744914">
      <w:r>
        <w:t>Computer Science 302</w:t>
      </w:r>
    </w:p>
    <w:p w:rsidR="00744914" w:rsidRDefault="0083640E">
      <w:r>
        <w:t>2 September</w:t>
      </w:r>
      <w:r w:rsidR="00744914">
        <w:t xml:space="preserve"> 2014</w:t>
      </w:r>
    </w:p>
    <w:p w:rsidR="00744914" w:rsidRDefault="00744914" w:rsidP="00744914">
      <w:pPr>
        <w:jc w:val="center"/>
      </w:pPr>
      <w:r>
        <w:t xml:space="preserve">TQ – </w:t>
      </w:r>
      <w:r w:rsidR="0083640E">
        <w:t>C2</w:t>
      </w:r>
    </w:p>
    <w:p w:rsidR="00744914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True / False</w:t>
      </w:r>
    </w:p>
    <w:p w:rsidR="00187B6F" w:rsidRPr="0083640E" w:rsidRDefault="00187B6F" w:rsidP="00744914">
      <w:r>
        <w:rPr>
          <w:b/>
        </w:rPr>
        <w:t>Q:</w:t>
      </w:r>
      <w:r w:rsidR="00912878">
        <w:rPr>
          <w:b/>
        </w:rPr>
        <w:t xml:space="preserve"> </w:t>
      </w:r>
      <w:r w:rsidR="0083640E">
        <w:t>A Sequential Search is an example of an effective recursive algorithm.</w:t>
      </w:r>
    </w:p>
    <w:p w:rsidR="00187B6F" w:rsidRPr="0083640E" w:rsidRDefault="00187B6F" w:rsidP="00744914">
      <w:r>
        <w:rPr>
          <w:b/>
        </w:rPr>
        <w:t>A:</w:t>
      </w:r>
      <w:r w:rsidR="0083640E">
        <w:rPr>
          <w:b/>
        </w:rPr>
        <w:t xml:space="preserve"> </w:t>
      </w:r>
      <w:r w:rsidR="0083640E">
        <w:t>False; sequential search is not a recursive algorithm.</w:t>
      </w:r>
    </w:p>
    <w:p w:rsidR="00187B6F" w:rsidRPr="0083640E" w:rsidRDefault="00187B6F" w:rsidP="00744914">
      <w:r>
        <w:rPr>
          <w:b/>
        </w:rPr>
        <w:t>Page #:</w:t>
      </w:r>
      <w:r w:rsidR="0083640E">
        <w:rPr>
          <w:b/>
        </w:rPr>
        <w:t xml:space="preserve"> </w:t>
      </w:r>
      <w:r w:rsidR="0083640E">
        <w:t>48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Multiple Choice</w:t>
      </w:r>
    </w:p>
    <w:p w:rsidR="00187B6F" w:rsidRDefault="00187B6F" w:rsidP="00187B6F">
      <w:r>
        <w:rPr>
          <w:b/>
        </w:rPr>
        <w:t>Q:</w:t>
      </w:r>
      <w:r w:rsidR="00505527">
        <w:rPr>
          <w:b/>
        </w:rPr>
        <w:t xml:space="preserve"> </w:t>
      </w:r>
      <w:r w:rsidR="00505527">
        <w:t>Which one of these cannot be solved with a recursive solution?</w:t>
      </w:r>
    </w:p>
    <w:p w:rsidR="00505527" w:rsidRDefault="00505527" w:rsidP="00505527">
      <w:pPr>
        <w:numPr>
          <w:ilvl w:val="0"/>
          <w:numId w:val="1"/>
        </w:numPr>
      </w:pPr>
      <w:r>
        <w:t>Towers of Hanoi</w:t>
      </w:r>
    </w:p>
    <w:p w:rsidR="00505527" w:rsidRDefault="00505527" w:rsidP="00505527">
      <w:pPr>
        <w:numPr>
          <w:ilvl w:val="0"/>
          <w:numId w:val="1"/>
        </w:numPr>
      </w:pPr>
      <w:r>
        <w:t>Binary Search</w:t>
      </w:r>
    </w:p>
    <w:p w:rsidR="00505527" w:rsidRDefault="00505527" w:rsidP="00505527">
      <w:pPr>
        <w:numPr>
          <w:ilvl w:val="0"/>
          <w:numId w:val="1"/>
        </w:numPr>
      </w:pPr>
      <w:r>
        <w:t>Fibonacci Sequence</w:t>
      </w:r>
    </w:p>
    <w:p w:rsidR="00505527" w:rsidRPr="00505527" w:rsidRDefault="00505527" w:rsidP="00505527">
      <w:pPr>
        <w:numPr>
          <w:ilvl w:val="0"/>
          <w:numId w:val="1"/>
        </w:numPr>
      </w:pPr>
      <w:r>
        <w:t>All of these can be solved with a recursive solution.</w:t>
      </w:r>
    </w:p>
    <w:p w:rsidR="00187B6F" w:rsidRPr="00505527" w:rsidRDefault="00187B6F" w:rsidP="00187B6F">
      <w:r>
        <w:rPr>
          <w:b/>
        </w:rPr>
        <w:t>A:</w:t>
      </w:r>
      <w:r w:rsidR="00505527">
        <w:rPr>
          <w:b/>
        </w:rPr>
        <w:t xml:space="preserve"> </w:t>
      </w:r>
      <w:r w:rsidR="00505527">
        <w:t>D. All of these can be solved with a recursive solution</w:t>
      </w:r>
    </w:p>
    <w:p w:rsidR="00187B6F" w:rsidRPr="00505527" w:rsidRDefault="00187B6F" w:rsidP="00187B6F">
      <w:r>
        <w:rPr>
          <w:b/>
        </w:rPr>
        <w:t>Page #:</w:t>
      </w:r>
      <w:r w:rsidR="00505527">
        <w:rPr>
          <w:b/>
        </w:rPr>
        <w:t xml:space="preserve"> </w:t>
      </w:r>
      <w:r w:rsidR="00505527">
        <w:t>68, 76, 79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Fill in the Blank</w:t>
      </w:r>
    </w:p>
    <w:p w:rsidR="00187B6F" w:rsidRPr="0083640E" w:rsidRDefault="00187B6F" w:rsidP="00187B6F">
      <w:r>
        <w:rPr>
          <w:b/>
        </w:rPr>
        <w:t>Q:</w:t>
      </w:r>
      <w:r w:rsidR="0083640E">
        <w:rPr>
          <w:b/>
        </w:rPr>
        <w:t xml:space="preserve"> </w:t>
      </w:r>
      <w:r w:rsidR="0083640E">
        <w:t>All recursive solutions have the</w:t>
      </w:r>
      <w:bookmarkStart w:id="0" w:name="_GoBack"/>
      <w:bookmarkEnd w:id="0"/>
      <w:r w:rsidR="0083640E">
        <w:t>se two components: _ and _.</w:t>
      </w:r>
    </w:p>
    <w:p w:rsidR="00187B6F" w:rsidRPr="0083640E" w:rsidRDefault="00187B6F" w:rsidP="00187B6F">
      <w:r>
        <w:rPr>
          <w:b/>
        </w:rPr>
        <w:t>A:</w:t>
      </w:r>
      <w:r w:rsidR="0083640E">
        <w:t xml:space="preserve"> Base case and recursive call.</w:t>
      </w:r>
    </w:p>
    <w:p w:rsidR="00187B6F" w:rsidRPr="00505527" w:rsidRDefault="00187B6F" w:rsidP="00187B6F">
      <w:r>
        <w:rPr>
          <w:b/>
        </w:rPr>
        <w:t>Page #:</w:t>
      </w:r>
      <w:r w:rsidR="00505527">
        <w:rPr>
          <w:b/>
        </w:rPr>
        <w:t xml:space="preserve"> </w:t>
      </w:r>
      <w:r w:rsidR="00505527">
        <w:t>49, 50</w:t>
      </w:r>
    </w:p>
    <w:p w:rsidR="00187B6F" w:rsidRDefault="00187B6F" w:rsidP="00744914">
      <w:pPr>
        <w:rPr>
          <w:b/>
        </w:rPr>
      </w:pPr>
    </w:p>
    <w:p w:rsid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Short Answer</w:t>
      </w:r>
    </w:p>
    <w:p w:rsidR="00912878" w:rsidRPr="0083640E" w:rsidRDefault="00912878" w:rsidP="00912878">
      <w:r>
        <w:rPr>
          <w:b/>
        </w:rPr>
        <w:t>Q:</w:t>
      </w:r>
      <w:r w:rsidR="0083640E">
        <w:rPr>
          <w:b/>
        </w:rPr>
        <w:t xml:space="preserve"> </w:t>
      </w:r>
      <w:r w:rsidR="0083640E">
        <w:t xml:space="preserve">Write a recursive definition of </w:t>
      </w:r>
      <w:r w:rsidR="00505527">
        <w:t>the factorial function.</w:t>
      </w:r>
    </w:p>
    <w:p w:rsidR="00912878" w:rsidRDefault="00912878" w:rsidP="00912878">
      <w:r>
        <w:rPr>
          <w:b/>
        </w:rPr>
        <w:t>A:</w:t>
      </w:r>
      <w:r w:rsidR="00505527">
        <w:t xml:space="preserve"> </w:t>
      </w:r>
    </w:p>
    <w:p w:rsidR="00505527" w:rsidRDefault="00505527" w:rsidP="00912878"/>
    <w:p w:rsidR="00505527" w:rsidRDefault="00505527" w:rsidP="00912878"/>
    <w:p w:rsidR="00505527" w:rsidRDefault="00505527" w:rsidP="00912878"/>
    <w:p w:rsidR="00505527" w:rsidRDefault="00505527" w:rsidP="00912878"/>
    <w:p w:rsidR="00505527" w:rsidRDefault="00505527" w:rsidP="00912878"/>
    <w:p w:rsidR="00505527" w:rsidRDefault="00505527" w:rsidP="00912878"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505527" w:rsidRDefault="00505527" w:rsidP="00912878">
      <w:r>
        <w:t>{</w:t>
      </w:r>
    </w:p>
    <w:p w:rsidR="00505527" w:rsidRDefault="00505527" w:rsidP="00505527">
      <w:pPr>
        <w:ind w:firstLine="720"/>
      </w:pPr>
      <w:proofErr w:type="gramStart"/>
      <w:r>
        <w:t>if(</w:t>
      </w:r>
      <w:proofErr w:type="gramEnd"/>
      <w:r>
        <w:t>n==0)</w:t>
      </w:r>
    </w:p>
    <w:p w:rsidR="00505527" w:rsidRDefault="00505527" w:rsidP="00505527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505527" w:rsidRDefault="00505527" w:rsidP="00505527">
      <w:pPr>
        <w:ind w:firstLine="720"/>
      </w:pPr>
      <w:proofErr w:type="gramStart"/>
      <w:r>
        <w:t>else</w:t>
      </w:r>
      <w:proofErr w:type="gramEnd"/>
    </w:p>
    <w:p w:rsidR="00505527" w:rsidRDefault="00505527" w:rsidP="00505527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n* fact(n-1);</w:t>
      </w:r>
    </w:p>
    <w:p w:rsidR="00505527" w:rsidRPr="00505527" w:rsidRDefault="00505527" w:rsidP="00505527">
      <w:r>
        <w:t>}</w:t>
      </w:r>
    </w:p>
    <w:p w:rsidR="00912878" w:rsidRPr="00505527" w:rsidRDefault="00912878" w:rsidP="00912878">
      <w:r>
        <w:rPr>
          <w:b/>
        </w:rPr>
        <w:t>Page #:</w:t>
      </w:r>
      <w:r w:rsidR="00505527">
        <w:rPr>
          <w:b/>
        </w:rPr>
        <w:t xml:space="preserve"> </w:t>
      </w:r>
      <w:r w:rsidR="00505527">
        <w:t>52</w:t>
      </w:r>
    </w:p>
    <w:p w:rsidR="00912878" w:rsidRPr="00187B6F" w:rsidRDefault="00912878" w:rsidP="00744914">
      <w:pPr>
        <w:rPr>
          <w:b/>
          <w:sz w:val="24"/>
          <w:szCs w:val="24"/>
        </w:rPr>
      </w:pPr>
    </w:p>
    <w:sectPr w:rsidR="00912878" w:rsidRPr="0018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F3330"/>
    <w:multiLevelType w:val="hybridMultilevel"/>
    <w:tmpl w:val="3DE03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0E"/>
    <w:rsid w:val="00187B6F"/>
    <w:rsid w:val="00505527"/>
    <w:rsid w:val="00744914"/>
    <w:rsid w:val="00833122"/>
    <w:rsid w:val="0083640E"/>
    <w:rsid w:val="0091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23AD0-C0D3-4BEA-84D2-4EF0D5B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ooyoung.rd.unr.edu\Users$\tkwist\Downloads\Chapter%20Question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Questions Template</Template>
  <TotalTime>23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 Kwist</dc:creator>
  <cp:keywords/>
  <dc:description/>
  <cp:lastModifiedBy>Timothy J Kwist</cp:lastModifiedBy>
  <cp:revision>1</cp:revision>
  <dcterms:created xsi:type="dcterms:W3CDTF">2014-09-03T01:10:00Z</dcterms:created>
  <dcterms:modified xsi:type="dcterms:W3CDTF">2014-09-03T01:33:00Z</dcterms:modified>
</cp:coreProperties>
</file>