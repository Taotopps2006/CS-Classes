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122" w:rsidRDefault="00744914">
      <w:r>
        <w:t>Tim Kwist</w:t>
      </w:r>
    </w:p>
    <w:p w:rsidR="00744914" w:rsidRDefault="00744914">
      <w:r>
        <w:t>Professor Frederick Harris</w:t>
      </w:r>
    </w:p>
    <w:p w:rsidR="00744914" w:rsidRDefault="00744914">
      <w:r>
        <w:t>Computer Science 302</w:t>
      </w:r>
    </w:p>
    <w:p w:rsidR="00744914" w:rsidRDefault="00744914">
      <w:r>
        <w:t>27 August 2014</w:t>
      </w:r>
    </w:p>
    <w:p w:rsidR="00744914" w:rsidRDefault="00744914" w:rsidP="00744914">
      <w:pPr>
        <w:jc w:val="center"/>
      </w:pPr>
      <w:r>
        <w:t>TQ – C1</w:t>
      </w:r>
    </w:p>
    <w:p w:rsidR="00744914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True / False</w:t>
      </w:r>
    </w:p>
    <w:p w:rsidR="00187B6F" w:rsidRPr="00390A06" w:rsidRDefault="00187B6F" w:rsidP="00744914">
      <w:r>
        <w:rPr>
          <w:b/>
        </w:rPr>
        <w:t>Q:</w:t>
      </w:r>
      <w:r w:rsidR="00390A06">
        <w:t xml:space="preserve"> Object-oriented analysis is the process of understanding a problem and the requirements of the solution, while object-oriented design is the process of describing a solution to the problem.</w:t>
      </w:r>
    </w:p>
    <w:p w:rsidR="00187B6F" w:rsidRPr="00390A06" w:rsidRDefault="00187B6F" w:rsidP="00744914">
      <w:r>
        <w:rPr>
          <w:b/>
        </w:rPr>
        <w:t>A:</w:t>
      </w:r>
      <w:r w:rsidR="00390A06">
        <w:rPr>
          <w:b/>
        </w:rPr>
        <w:t xml:space="preserve"> </w:t>
      </w:r>
      <w:r w:rsidR="00390A06">
        <w:t>True</w:t>
      </w:r>
    </w:p>
    <w:p w:rsidR="00187B6F" w:rsidRPr="00390A06" w:rsidRDefault="00187B6F" w:rsidP="00744914">
      <w:r>
        <w:rPr>
          <w:b/>
        </w:rPr>
        <w:t>Page #:</w:t>
      </w:r>
      <w:r w:rsidR="00390A06">
        <w:rPr>
          <w:b/>
        </w:rPr>
        <w:t xml:space="preserve"> </w:t>
      </w:r>
      <w:r w:rsidR="00390A06">
        <w:t>2, 3</w:t>
      </w:r>
    </w:p>
    <w:p w:rsidR="00187B6F" w:rsidRDefault="00187B6F" w:rsidP="00744914">
      <w:pPr>
        <w:rPr>
          <w:b/>
        </w:rPr>
      </w:pPr>
    </w:p>
    <w:p w:rsidR="00187B6F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Multiple Choice</w:t>
      </w:r>
    </w:p>
    <w:p w:rsidR="00187B6F" w:rsidRDefault="00187B6F" w:rsidP="00187B6F">
      <w:r>
        <w:rPr>
          <w:b/>
        </w:rPr>
        <w:t>Q:</w:t>
      </w:r>
      <w:r w:rsidR="00390A06">
        <w:rPr>
          <w:b/>
        </w:rPr>
        <w:t xml:space="preserve"> </w:t>
      </w:r>
      <w:r w:rsidR="00390A06">
        <w:t>Which of these is not an immediate benefit of a highly cohesive module?</w:t>
      </w:r>
    </w:p>
    <w:p w:rsidR="00390A06" w:rsidRDefault="00390A06" w:rsidP="00390A06">
      <w:pPr>
        <w:numPr>
          <w:ilvl w:val="0"/>
          <w:numId w:val="1"/>
        </w:numPr>
      </w:pPr>
      <w:r>
        <w:t>Easy to reuse in other software projects</w:t>
      </w:r>
    </w:p>
    <w:p w:rsidR="00390A06" w:rsidRDefault="00390A06" w:rsidP="00390A06">
      <w:pPr>
        <w:numPr>
          <w:ilvl w:val="0"/>
          <w:numId w:val="1"/>
        </w:numPr>
      </w:pPr>
      <w:r>
        <w:t>Less likely to be affected by change</w:t>
      </w:r>
    </w:p>
    <w:p w:rsidR="00390A06" w:rsidRDefault="00390A06" w:rsidP="00390A06">
      <w:pPr>
        <w:numPr>
          <w:ilvl w:val="0"/>
          <w:numId w:val="1"/>
        </w:numPr>
      </w:pPr>
      <w:r>
        <w:t>More likely to be more efficient</w:t>
      </w:r>
    </w:p>
    <w:p w:rsidR="00390A06" w:rsidRPr="00390A06" w:rsidRDefault="00390A06" w:rsidP="00390A06">
      <w:pPr>
        <w:numPr>
          <w:ilvl w:val="0"/>
          <w:numId w:val="1"/>
        </w:numPr>
      </w:pPr>
      <w:r>
        <w:t>Much easier to maintain</w:t>
      </w:r>
    </w:p>
    <w:p w:rsidR="00187B6F" w:rsidRPr="00390A06" w:rsidRDefault="00187B6F" w:rsidP="00187B6F">
      <w:r>
        <w:rPr>
          <w:b/>
        </w:rPr>
        <w:t>A:</w:t>
      </w:r>
      <w:r w:rsidR="00390A06">
        <w:rPr>
          <w:b/>
        </w:rPr>
        <w:t xml:space="preserve"> </w:t>
      </w:r>
      <w:r w:rsidR="00390A06">
        <w:t>C</w:t>
      </w:r>
    </w:p>
    <w:p w:rsidR="00187B6F" w:rsidRPr="00390A06" w:rsidRDefault="00187B6F" w:rsidP="00187B6F">
      <w:r>
        <w:rPr>
          <w:b/>
        </w:rPr>
        <w:t>Page #:</w:t>
      </w:r>
      <w:r w:rsidR="00390A06">
        <w:rPr>
          <w:b/>
        </w:rPr>
        <w:t xml:space="preserve"> </w:t>
      </w:r>
      <w:r w:rsidR="00390A06">
        <w:t>4</w:t>
      </w:r>
    </w:p>
    <w:p w:rsidR="00187B6F" w:rsidRDefault="00187B6F" w:rsidP="00744914">
      <w:pPr>
        <w:rPr>
          <w:b/>
        </w:rPr>
      </w:pPr>
    </w:p>
    <w:p w:rsidR="00187B6F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Fill in the Blank</w:t>
      </w:r>
    </w:p>
    <w:p w:rsidR="00BB31F3" w:rsidRPr="00390A06" w:rsidRDefault="00187B6F" w:rsidP="00187B6F">
      <w:r>
        <w:rPr>
          <w:b/>
        </w:rPr>
        <w:t>Q:</w:t>
      </w:r>
      <w:r w:rsidR="00390A06">
        <w:rPr>
          <w:b/>
        </w:rPr>
        <w:t xml:space="preserve"> </w:t>
      </w:r>
      <w:proofErr w:type="gramStart"/>
      <w:r w:rsidR="00390A06">
        <w:t>A(</w:t>
      </w:r>
      <w:proofErr w:type="gramEnd"/>
      <w:r w:rsidR="00390A06">
        <w:t xml:space="preserve">n) _ is a specification </w:t>
      </w:r>
      <w:r w:rsidR="00BB31F3">
        <w:t xml:space="preserve">for a group of values and the operations of those values. </w:t>
      </w:r>
      <w:proofErr w:type="gramStart"/>
      <w:r w:rsidR="00BB31F3">
        <w:t>A(</w:t>
      </w:r>
      <w:proofErr w:type="gramEnd"/>
      <w:r w:rsidR="00BB31F3">
        <w:t>n) _ is an implementation of a(n) _ within a programming language.</w:t>
      </w:r>
    </w:p>
    <w:p w:rsidR="00187B6F" w:rsidRPr="00BB31F3" w:rsidRDefault="00187B6F" w:rsidP="00187B6F">
      <w:r>
        <w:rPr>
          <w:b/>
        </w:rPr>
        <w:t>A:</w:t>
      </w:r>
      <w:r w:rsidR="00BB31F3">
        <w:rPr>
          <w:b/>
        </w:rPr>
        <w:t xml:space="preserve"> </w:t>
      </w:r>
      <w:r w:rsidR="00BB31F3">
        <w:t>abstract data type, data structure, ADT</w:t>
      </w:r>
    </w:p>
    <w:p w:rsidR="00187B6F" w:rsidRPr="00BB31F3" w:rsidRDefault="00187B6F" w:rsidP="00187B6F">
      <w:r>
        <w:rPr>
          <w:b/>
        </w:rPr>
        <w:t>Page #:</w:t>
      </w:r>
      <w:r w:rsidR="00BB31F3">
        <w:rPr>
          <w:b/>
        </w:rPr>
        <w:t xml:space="preserve"> </w:t>
      </w:r>
      <w:r w:rsidR="00BB31F3">
        <w:t>12</w:t>
      </w:r>
    </w:p>
    <w:p w:rsidR="00187B6F" w:rsidRDefault="00187B6F" w:rsidP="00744914">
      <w:pPr>
        <w:rPr>
          <w:b/>
        </w:rPr>
      </w:pPr>
    </w:p>
    <w:p w:rsidR="00BB31F3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Short Answer</w:t>
      </w:r>
    </w:p>
    <w:p w:rsidR="00BB31F3" w:rsidRPr="00BB31F3" w:rsidRDefault="00BB31F3" w:rsidP="00744914">
      <w:r>
        <w:rPr>
          <w:b/>
        </w:rPr>
        <w:t xml:space="preserve">Q: </w:t>
      </w:r>
      <w:r>
        <w:t>Should modules be loosely coupled or highly coupled?</w:t>
      </w:r>
    </w:p>
    <w:p w:rsidR="00BB31F3" w:rsidRPr="00BB31F3" w:rsidRDefault="00BB31F3" w:rsidP="00744914">
      <w:r>
        <w:rPr>
          <w:b/>
        </w:rPr>
        <w:t xml:space="preserve">A: </w:t>
      </w:r>
      <w:r>
        <w:t xml:space="preserve">It depends. While loose coupling has several benefits (such as being more adaptable to change, easier to understand, increased reusability of code, and increased cohesion), some coupling is always required, </w:t>
      </w:r>
      <w:r>
        <w:lastRenderedPageBreak/>
        <w:t>and some designs work better with high coupling based on the requirements of and factors affecting the design.</w:t>
      </w:r>
    </w:p>
    <w:p w:rsidR="00BB31F3" w:rsidRPr="00BB31F3" w:rsidRDefault="00BB31F3" w:rsidP="00744914">
      <w:r>
        <w:rPr>
          <w:b/>
        </w:rPr>
        <w:t xml:space="preserve">Page #: </w:t>
      </w:r>
      <w:r>
        <w:t>5</w:t>
      </w:r>
      <w:bookmarkStart w:id="0" w:name="_GoBack"/>
      <w:bookmarkEnd w:id="0"/>
    </w:p>
    <w:sectPr w:rsidR="00BB31F3" w:rsidRPr="00BB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666E4"/>
    <w:multiLevelType w:val="hybridMultilevel"/>
    <w:tmpl w:val="1CFE8D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14"/>
    <w:rsid w:val="00187B6F"/>
    <w:rsid w:val="00390A06"/>
    <w:rsid w:val="00744914"/>
    <w:rsid w:val="00833122"/>
    <w:rsid w:val="00BB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F20AF-23BB-4F3D-B852-769631B0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Kwist, Tim TQ - C1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Kwist</dc:creator>
  <cp:keywords/>
  <dc:description/>
  <cp:lastModifiedBy>Tim Kwist</cp:lastModifiedBy>
  <cp:revision>2</cp:revision>
  <dcterms:created xsi:type="dcterms:W3CDTF">2014-08-27T09:05:00Z</dcterms:created>
  <dcterms:modified xsi:type="dcterms:W3CDTF">2014-08-27T09:05:00Z</dcterms:modified>
</cp:coreProperties>
</file>