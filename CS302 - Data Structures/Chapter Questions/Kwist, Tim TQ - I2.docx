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122" w:rsidRDefault="00744914">
      <w:r>
        <w:t>Tim Kwist</w:t>
      </w:r>
    </w:p>
    <w:p w:rsidR="00744914" w:rsidRDefault="00744914">
      <w:r>
        <w:t>Professor Frederick Harris</w:t>
      </w:r>
    </w:p>
    <w:p w:rsidR="00744914" w:rsidRDefault="00744914">
      <w:r>
        <w:t>Computer Science 302</w:t>
      </w:r>
    </w:p>
    <w:p w:rsidR="00744914" w:rsidRDefault="00CD3F11">
      <w:r>
        <w:t>8 September 2014</w:t>
      </w:r>
    </w:p>
    <w:p w:rsidR="00744914" w:rsidRDefault="00744914" w:rsidP="00744914">
      <w:pPr>
        <w:jc w:val="center"/>
      </w:pPr>
      <w:r>
        <w:t xml:space="preserve">TQ – </w:t>
      </w:r>
      <w:r w:rsidR="00912878">
        <w:t>I</w:t>
      </w:r>
      <w:r w:rsidR="00CD3F11">
        <w:t>2</w:t>
      </w:r>
    </w:p>
    <w:p w:rsidR="00744914" w:rsidRPr="00187B6F" w:rsidRDefault="00187B6F" w:rsidP="00744914">
      <w:pPr>
        <w:rPr>
          <w:b/>
          <w:sz w:val="24"/>
          <w:szCs w:val="24"/>
        </w:rPr>
      </w:pPr>
      <w:r w:rsidRPr="00187B6F">
        <w:rPr>
          <w:b/>
          <w:sz w:val="24"/>
          <w:szCs w:val="24"/>
        </w:rPr>
        <w:t>True / False</w:t>
      </w:r>
    </w:p>
    <w:p w:rsidR="00187B6F" w:rsidRPr="00CD3F11" w:rsidRDefault="00187B6F" w:rsidP="00744914">
      <w:r>
        <w:rPr>
          <w:b/>
        </w:rPr>
        <w:t>Q:</w:t>
      </w:r>
      <w:r w:rsidR="00CD3F11">
        <w:rPr>
          <w:b/>
        </w:rPr>
        <w:t xml:space="preserve"> </w:t>
      </w:r>
      <w:r w:rsidR="00CD3F11">
        <w:t>Before a program runs, an activation record is created for every function and is kept in memory until the program finishes executing.</w:t>
      </w:r>
    </w:p>
    <w:p w:rsidR="00187B6F" w:rsidRPr="00CD3F11" w:rsidRDefault="00187B6F" w:rsidP="00744914">
      <w:r>
        <w:rPr>
          <w:b/>
        </w:rPr>
        <w:t>A:</w:t>
      </w:r>
      <w:r w:rsidR="00CD3F11">
        <w:t xml:space="preserve"> False. An activation record is only created during run time when entering a function, and is destroyed when the function ends.</w:t>
      </w:r>
    </w:p>
    <w:p w:rsidR="00187B6F" w:rsidRPr="00CD3F11" w:rsidRDefault="00187B6F" w:rsidP="00744914">
      <w:r>
        <w:rPr>
          <w:b/>
        </w:rPr>
        <w:t>Page #:</w:t>
      </w:r>
      <w:r w:rsidR="00CD3F11">
        <w:rPr>
          <w:b/>
        </w:rPr>
        <w:t xml:space="preserve"> </w:t>
      </w:r>
      <w:r w:rsidR="00CD3F11">
        <w:t>118</w:t>
      </w:r>
    </w:p>
    <w:p w:rsidR="00187B6F" w:rsidRDefault="00187B6F" w:rsidP="00744914">
      <w:pPr>
        <w:rPr>
          <w:b/>
        </w:rPr>
      </w:pPr>
    </w:p>
    <w:p w:rsidR="00187B6F" w:rsidRPr="00187B6F" w:rsidRDefault="00187B6F" w:rsidP="00744914">
      <w:pPr>
        <w:rPr>
          <w:b/>
          <w:sz w:val="24"/>
          <w:szCs w:val="24"/>
        </w:rPr>
      </w:pPr>
      <w:r w:rsidRPr="00187B6F">
        <w:rPr>
          <w:b/>
          <w:sz w:val="24"/>
          <w:szCs w:val="24"/>
        </w:rPr>
        <w:t>Multiple Choice</w:t>
      </w:r>
    </w:p>
    <w:p w:rsidR="00CD3F11" w:rsidRPr="00CD3F11" w:rsidRDefault="00187B6F" w:rsidP="00187B6F">
      <w:r>
        <w:rPr>
          <w:b/>
        </w:rPr>
        <w:t>Q:</w:t>
      </w:r>
      <w:r w:rsidR="00CD3F11">
        <w:rPr>
          <w:b/>
        </w:rPr>
        <w:t xml:space="preserve"> </w:t>
      </w:r>
      <w:r w:rsidR="00CD3F11">
        <w:t>Locally declared variables are placed into an activation record. These activation records are stored in an area called _.</w:t>
      </w:r>
      <w:r w:rsidR="00CD3F11">
        <w:br/>
        <w:t>A. run-time heap</w:t>
      </w:r>
      <w:r w:rsidR="00CD3F11">
        <w:br/>
        <w:t>B. run-time stack</w:t>
      </w:r>
      <w:r w:rsidR="00CD3F11">
        <w:br/>
        <w:t>C. code storage</w:t>
      </w:r>
      <w:r w:rsidR="00CD3F11">
        <w:br/>
        <w:t>D. static storage</w:t>
      </w:r>
    </w:p>
    <w:p w:rsidR="00187B6F" w:rsidRPr="00CD3F11" w:rsidRDefault="00187B6F" w:rsidP="00187B6F">
      <w:r>
        <w:rPr>
          <w:b/>
        </w:rPr>
        <w:t>A:</w:t>
      </w:r>
      <w:r w:rsidR="00CD3F11">
        <w:rPr>
          <w:b/>
        </w:rPr>
        <w:t xml:space="preserve"> </w:t>
      </w:r>
      <w:r w:rsidR="00CD3F11">
        <w:t>B. run-time stack.</w:t>
      </w:r>
    </w:p>
    <w:p w:rsidR="00187B6F" w:rsidRPr="00CD3F11" w:rsidRDefault="00187B6F" w:rsidP="00187B6F">
      <w:r>
        <w:rPr>
          <w:b/>
        </w:rPr>
        <w:t>Page #:</w:t>
      </w:r>
      <w:r w:rsidR="00CD3F11">
        <w:rPr>
          <w:b/>
        </w:rPr>
        <w:t xml:space="preserve"> </w:t>
      </w:r>
      <w:r w:rsidR="00CD3F11">
        <w:t>118</w:t>
      </w:r>
    </w:p>
    <w:p w:rsidR="00187B6F" w:rsidRDefault="00187B6F" w:rsidP="00744914">
      <w:pPr>
        <w:rPr>
          <w:b/>
        </w:rPr>
      </w:pPr>
    </w:p>
    <w:p w:rsidR="00187B6F" w:rsidRPr="00187B6F" w:rsidRDefault="00187B6F" w:rsidP="00744914">
      <w:pPr>
        <w:rPr>
          <w:b/>
          <w:sz w:val="24"/>
          <w:szCs w:val="24"/>
        </w:rPr>
      </w:pPr>
      <w:r w:rsidRPr="00187B6F">
        <w:rPr>
          <w:b/>
          <w:sz w:val="24"/>
          <w:szCs w:val="24"/>
        </w:rPr>
        <w:t>Fill in the Blank</w:t>
      </w:r>
    </w:p>
    <w:p w:rsidR="00187B6F" w:rsidRPr="00CD3F11" w:rsidRDefault="00187B6F" w:rsidP="00187B6F">
      <w:r>
        <w:rPr>
          <w:b/>
        </w:rPr>
        <w:t>Q:</w:t>
      </w:r>
      <w:r w:rsidR="00CD3F11">
        <w:rPr>
          <w:b/>
        </w:rPr>
        <w:t xml:space="preserve"> </w:t>
      </w:r>
      <w:r w:rsidR="00310520">
        <w:t>To communicate to the compiler that the code should not be determined until the program is running, we need two tools: _ and _.</w:t>
      </w:r>
    </w:p>
    <w:p w:rsidR="00187B6F" w:rsidRPr="00310520" w:rsidRDefault="00187B6F" w:rsidP="00187B6F">
      <w:r>
        <w:rPr>
          <w:b/>
        </w:rPr>
        <w:t>A:</w:t>
      </w:r>
      <w:r w:rsidR="00310520">
        <w:rPr>
          <w:b/>
        </w:rPr>
        <w:t xml:space="preserve"> </w:t>
      </w:r>
      <w:r w:rsidR="00310520">
        <w:t>pointer variables, virtual methods</w:t>
      </w:r>
    </w:p>
    <w:p w:rsidR="00187B6F" w:rsidRPr="00310520" w:rsidRDefault="00187B6F" w:rsidP="00187B6F">
      <w:r>
        <w:rPr>
          <w:b/>
        </w:rPr>
        <w:t>Page #:</w:t>
      </w:r>
      <w:r w:rsidR="00310520">
        <w:rPr>
          <w:b/>
        </w:rPr>
        <w:t xml:space="preserve"> </w:t>
      </w:r>
      <w:r w:rsidR="00310520">
        <w:t>120</w:t>
      </w:r>
    </w:p>
    <w:p w:rsidR="00187B6F" w:rsidRDefault="00187B6F" w:rsidP="00744914">
      <w:pPr>
        <w:rPr>
          <w:b/>
        </w:rPr>
      </w:pPr>
    </w:p>
    <w:p w:rsidR="00187B6F" w:rsidRDefault="00187B6F" w:rsidP="00744914">
      <w:pPr>
        <w:rPr>
          <w:b/>
          <w:sz w:val="24"/>
          <w:szCs w:val="24"/>
        </w:rPr>
      </w:pPr>
      <w:r w:rsidRPr="00187B6F">
        <w:rPr>
          <w:b/>
          <w:sz w:val="24"/>
          <w:szCs w:val="24"/>
        </w:rPr>
        <w:t>Short Answer</w:t>
      </w:r>
    </w:p>
    <w:p w:rsidR="00912878" w:rsidRPr="00310520" w:rsidRDefault="00912878" w:rsidP="00912878">
      <w:r>
        <w:rPr>
          <w:b/>
        </w:rPr>
        <w:t>Q:</w:t>
      </w:r>
      <w:r w:rsidR="00310520">
        <w:rPr>
          <w:b/>
        </w:rPr>
        <w:t xml:space="preserve"> </w:t>
      </w:r>
      <w:r w:rsidR="00310520">
        <w:t>What is a pointer variable?</w:t>
      </w:r>
    </w:p>
    <w:p w:rsidR="00912878" w:rsidRPr="00310520" w:rsidRDefault="00912878" w:rsidP="00912878">
      <w:r>
        <w:rPr>
          <w:b/>
        </w:rPr>
        <w:t>A:</w:t>
      </w:r>
      <w:r w:rsidR="00310520">
        <w:rPr>
          <w:b/>
        </w:rPr>
        <w:t xml:space="preserve"> </w:t>
      </w:r>
      <w:r w:rsidR="00310520">
        <w:t>A pointer variable contains the location, or address in memory, of a memory cell.</w:t>
      </w:r>
    </w:p>
    <w:p w:rsidR="00912878" w:rsidRPr="00310520" w:rsidRDefault="00912878" w:rsidP="00912878">
      <w:r>
        <w:rPr>
          <w:b/>
        </w:rPr>
        <w:lastRenderedPageBreak/>
        <w:t>Page #:</w:t>
      </w:r>
      <w:r w:rsidR="00310520">
        <w:rPr>
          <w:b/>
        </w:rPr>
        <w:t xml:space="preserve"> </w:t>
      </w:r>
      <w:r w:rsidR="00310520">
        <w:t>120</w:t>
      </w:r>
      <w:bookmarkStart w:id="0" w:name="_GoBack"/>
      <w:bookmarkEnd w:id="0"/>
    </w:p>
    <w:p w:rsidR="00912878" w:rsidRPr="00187B6F" w:rsidRDefault="00912878" w:rsidP="00744914">
      <w:pPr>
        <w:rPr>
          <w:b/>
          <w:sz w:val="24"/>
          <w:szCs w:val="24"/>
        </w:rPr>
      </w:pPr>
    </w:p>
    <w:sectPr w:rsidR="00912878" w:rsidRPr="00187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F11"/>
    <w:rsid w:val="00187B6F"/>
    <w:rsid w:val="00310520"/>
    <w:rsid w:val="00744914"/>
    <w:rsid w:val="00833122"/>
    <w:rsid w:val="00912878"/>
    <w:rsid w:val="00CD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08A5B-F72C-4EC9-9F49-789AF5088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Kwist\Dropbox\College\2014%20Fall\CS%20302\Chapter%20Questions\Chapter%20Questions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Chapter Questions Template</Template>
  <TotalTime>14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TimKwist</dc:creator>
  <cp:keywords/>
  <dc:description/>
  <cp:lastModifiedBy>Tim Kwist</cp:lastModifiedBy>
  <cp:revision>1</cp:revision>
  <dcterms:created xsi:type="dcterms:W3CDTF">2014-09-08T05:09:00Z</dcterms:created>
  <dcterms:modified xsi:type="dcterms:W3CDTF">2014-09-08T05:24:00Z</dcterms:modified>
</cp:coreProperties>
</file>