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540C61">
      <w:r>
        <w:t xml:space="preserve">10 November </w:t>
      </w:r>
      <w:bookmarkStart w:id="0" w:name="_GoBack"/>
      <w:bookmarkEnd w:id="0"/>
      <w:r w:rsidR="00744914">
        <w:t>2014</w:t>
      </w:r>
    </w:p>
    <w:p w:rsidR="00744914" w:rsidRDefault="00744914" w:rsidP="00744914">
      <w:pPr>
        <w:jc w:val="center"/>
      </w:pPr>
      <w:r>
        <w:t xml:space="preserve">TQ – </w:t>
      </w:r>
      <w:r w:rsidR="009F7941">
        <w:t>C</w:t>
      </w:r>
      <w:r w:rsidR="00912878">
        <w:t>1</w:t>
      </w:r>
      <w:r w:rsidR="009F7941">
        <w:t>0</w:t>
      </w:r>
    </w:p>
    <w:p w:rsidR="00744914" w:rsidRPr="009F7941" w:rsidRDefault="00187B6F" w:rsidP="00744914">
      <w:pPr>
        <w:rPr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  <w:r w:rsidR="009F7941">
        <w:rPr>
          <w:b/>
          <w:sz w:val="24"/>
          <w:szCs w:val="24"/>
        </w:rPr>
        <w:t xml:space="preserve"> </w:t>
      </w:r>
      <w:r w:rsidR="009F7941">
        <w:rPr>
          <w:sz w:val="24"/>
          <w:szCs w:val="24"/>
        </w:rPr>
        <w:t xml:space="preserve"> </w:t>
      </w:r>
    </w:p>
    <w:p w:rsidR="00187B6F" w:rsidRPr="009F7941" w:rsidRDefault="00187B6F" w:rsidP="00744914">
      <w:r>
        <w:rPr>
          <w:b/>
        </w:rPr>
        <w:t>Q:</w:t>
      </w:r>
      <w:r w:rsidR="00912878">
        <w:rPr>
          <w:b/>
        </w:rPr>
        <w:t xml:space="preserve"> </w:t>
      </w:r>
      <w:r w:rsidR="009F7941">
        <w:t xml:space="preserve"> Big O can be summarized as “</w:t>
      </w:r>
      <w:r w:rsidR="007E422E">
        <w:t>Algorithm A is order f(n) if constants k and n0 exist such that A requires no more than k*f(n) time unit to solve a problem of size n &gt;= n0.</w:t>
      </w:r>
    </w:p>
    <w:p w:rsidR="00187B6F" w:rsidRPr="009F7941" w:rsidRDefault="00187B6F" w:rsidP="00744914">
      <w:r>
        <w:rPr>
          <w:b/>
        </w:rPr>
        <w:t>A:</w:t>
      </w:r>
      <w:r w:rsidR="009F7941">
        <w:t xml:space="preserve"> </w:t>
      </w:r>
      <w:r w:rsidR="007E422E">
        <w:t>True</w:t>
      </w:r>
    </w:p>
    <w:p w:rsidR="00187B6F" w:rsidRPr="009F7941" w:rsidRDefault="00187B6F" w:rsidP="00744914">
      <w:r>
        <w:rPr>
          <w:b/>
        </w:rPr>
        <w:t>Page #:</w:t>
      </w:r>
      <w:r w:rsidR="009F7941">
        <w:t xml:space="preserve"> </w:t>
      </w:r>
      <w:r w:rsidR="007E422E">
        <w:t>294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187B6F" w:rsidRPr="009F7941" w:rsidRDefault="00187B6F" w:rsidP="00187B6F">
      <w:r>
        <w:rPr>
          <w:b/>
        </w:rPr>
        <w:t>Q:</w:t>
      </w:r>
      <w:r w:rsidR="009F7941">
        <w:t xml:space="preserve"> Which of these is the fastest order of magnitude?</w:t>
      </w:r>
      <w:r w:rsidR="009F7941">
        <w:br/>
        <w:t>A. O(log2(N))</w:t>
      </w:r>
      <w:r w:rsidR="009F7941">
        <w:br/>
        <w:t>B. O(N)</w:t>
      </w:r>
      <w:r w:rsidR="009F7941">
        <w:br/>
        <w:t>C. (O(N^2)</w:t>
      </w:r>
      <w:r w:rsidR="009F7941">
        <w:br/>
        <w:t>D. O(N^3)</w:t>
      </w:r>
      <w:r w:rsidR="009F7941">
        <w:br/>
        <w:t>E. O(2^N)</w:t>
      </w:r>
    </w:p>
    <w:p w:rsidR="00187B6F" w:rsidRPr="009F7941" w:rsidRDefault="00187B6F" w:rsidP="00187B6F">
      <w:r>
        <w:rPr>
          <w:b/>
        </w:rPr>
        <w:t>A:</w:t>
      </w:r>
      <w:r w:rsidR="009F7941">
        <w:t xml:space="preserve"> A. O(log2(N))</w:t>
      </w:r>
    </w:p>
    <w:p w:rsidR="00187B6F" w:rsidRPr="009F7941" w:rsidRDefault="00187B6F" w:rsidP="00187B6F">
      <w:r>
        <w:rPr>
          <w:b/>
        </w:rPr>
        <w:t>Page #:</w:t>
      </w:r>
      <w:r w:rsidR="009F7941">
        <w:t xml:space="preserve"> 296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9F7941" w:rsidRDefault="00187B6F" w:rsidP="00187B6F">
      <w:r>
        <w:rPr>
          <w:b/>
        </w:rPr>
        <w:t>Q:</w:t>
      </w:r>
      <w:r w:rsidR="009F7941">
        <w:t xml:space="preserve"> A solution is good if the total cost it incurs over all phases of life is _.</w:t>
      </w:r>
    </w:p>
    <w:p w:rsidR="00187B6F" w:rsidRPr="009F7941" w:rsidRDefault="00187B6F" w:rsidP="00187B6F">
      <w:r>
        <w:rPr>
          <w:b/>
        </w:rPr>
        <w:t>A:</w:t>
      </w:r>
      <w:r w:rsidR="009F7941">
        <w:t xml:space="preserve"> Minimal</w:t>
      </w:r>
    </w:p>
    <w:p w:rsidR="00187B6F" w:rsidRPr="009F7941" w:rsidRDefault="00187B6F" w:rsidP="00187B6F">
      <w:r>
        <w:rPr>
          <w:b/>
        </w:rPr>
        <w:t>Page #:</w:t>
      </w:r>
      <w:r w:rsidR="009F7941">
        <w:t xml:space="preserve"> 290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9F7941" w:rsidRDefault="00912878" w:rsidP="00912878">
      <w:r>
        <w:rPr>
          <w:b/>
        </w:rPr>
        <w:t>Q:</w:t>
      </w:r>
      <w:r w:rsidR="009F7941">
        <w:t xml:space="preserve"> What are 3 fundamental problems of comparing programs instead of algorithms?</w:t>
      </w:r>
    </w:p>
    <w:p w:rsidR="00912878" w:rsidRPr="009F7941" w:rsidRDefault="00912878" w:rsidP="00912878">
      <w:r>
        <w:rPr>
          <w:b/>
        </w:rPr>
        <w:t>A:</w:t>
      </w:r>
      <w:r w:rsidR="009F7941">
        <w:t xml:space="preserve"> 1. How are the algorithms of the program coded?</w:t>
      </w:r>
      <w:r w:rsidR="009F7941">
        <w:br/>
        <w:t>2. What computer should you compare the programs on?</w:t>
      </w:r>
      <w:r w:rsidR="009F7941">
        <w:br/>
        <w:t>3. What data should the program use?</w:t>
      </w:r>
    </w:p>
    <w:p w:rsidR="00912878" w:rsidRPr="009F7941" w:rsidRDefault="00912878" w:rsidP="00912878">
      <w:r>
        <w:rPr>
          <w:b/>
        </w:rPr>
        <w:lastRenderedPageBreak/>
        <w:t>Page #:</w:t>
      </w:r>
      <w:r w:rsidR="009F7941">
        <w:t xml:space="preserve"> 291</w:t>
      </w:r>
    </w:p>
    <w:p w:rsidR="00912878" w:rsidRPr="00187B6F" w:rsidRDefault="00912878" w:rsidP="00744914">
      <w:pPr>
        <w:rPr>
          <w:b/>
          <w:sz w:val="24"/>
          <w:szCs w:val="24"/>
        </w:rPr>
      </w:pPr>
    </w:p>
    <w:sectPr w:rsidR="00912878" w:rsidRPr="001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1"/>
    <w:rsid w:val="00187B6F"/>
    <w:rsid w:val="00540C61"/>
    <w:rsid w:val="00744914"/>
    <w:rsid w:val="007E422E"/>
    <w:rsid w:val="00833122"/>
    <w:rsid w:val="00912878"/>
    <w:rsid w:val="009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9C4A3-C197-4611-BBC8-81C6295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Kwist\Dropbox\College\2014%20Fall\CS%20302\Chapter%20Questions\Chapter%20Question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Questions Template</Template>
  <TotalTime>13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TimKwist</dc:creator>
  <cp:keywords/>
  <dc:description/>
  <cp:lastModifiedBy>Tim Kwist</cp:lastModifiedBy>
  <cp:revision>2</cp:revision>
  <dcterms:created xsi:type="dcterms:W3CDTF">2014-11-10T15:51:00Z</dcterms:created>
  <dcterms:modified xsi:type="dcterms:W3CDTF">2014-11-10T16:04:00Z</dcterms:modified>
</cp:coreProperties>
</file>